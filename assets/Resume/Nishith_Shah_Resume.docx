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5164E" w:rsidP="00D147A5">
      <w:pPr>
        <w:pStyle w:val="Title"/>
        <w:spacing w:after="0"/>
        <w:jc w:val="both"/>
      </w:pPr>
      <w:r>
        <w:t>Nishith Shah</w:t>
      </w:r>
    </w:p>
    <w:p w:rsidR="00141A4C" w:rsidRDefault="00E83B7A" w:rsidP="00D147A5">
      <w:pPr>
        <w:spacing w:after="0"/>
        <w:jc w:val="both"/>
      </w:pPr>
      <w:r>
        <w:t>216-</w:t>
      </w:r>
      <w:r w:rsidR="00A5164E">
        <w:t>502</w:t>
      </w:r>
      <w:r>
        <w:t>-</w:t>
      </w:r>
      <w:r w:rsidR="00A5164E">
        <w:t>9808</w:t>
      </w:r>
      <w:r w:rsidR="00141A4C">
        <w:t> | </w:t>
      </w:r>
      <w:r w:rsidR="00A5164E" w:rsidRPr="0068709A">
        <w:t>shah.nishith3@yahoo.com</w:t>
      </w:r>
      <w:r w:rsidR="00A90665">
        <w:t xml:space="preserve"> </w:t>
      </w:r>
      <w:r w:rsidR="0017685C">
        <w:t xml:space="preserve">| </w:t>
      </w:r>
      <w:r w:rsidR="0017685C">
        <w:rPr>
          <w:b/>
          <w:sz w:val="20"/>
          <w:szCs w:val="20"/>
        </w:rPr>
        <w:t>Open for relocation</w:t>
      </w:r>
    </w:p>
    <w:p w:rsidR="00B31073" w:rsidRDefault="00B31073" w:rsidP="00B31073">
      <w:pPr>
        <w:pStyle w:val="Heading1"/>
        <w:spacing w:before="0" w:after="0"/>
        <w:jc w:val="both"/>
        <w:rPr>
          <w:sz w:val="24"/>
          <w:szCs w:val="24"/>
        </w:rPr>
      </w:pPr>
    </w:p>
    <w:p w:rsidR="006270A9" w:rsidRDefault="00E83B7A" w:rsidP="00B31073">
      <w:pPr>
        <w:pStyle w:val="Heading1"/>
        <w:spacing w:before="0" w:after="0"/>
        <w:jc w:val="both"/>
        <w:rPr>
          <w:sz w:val="24"/>
          <w:szCs w:val="24"/>
        </w:rPr>
      </w:pPr>
      <w:r w:rsidRPr="00B31073">
        <w:rPr>
          <w:sz w:val="24"/>
          <w:szCs w:val="24"/>
        </w:rPr>
        <w:t>Summary</w:t>
      </w:r>
    </w:p>
    <w:p w:rsidR="001073DC" w:rsidRPr="005E078F" w:rsidRDefault="00A5164E" w:rsidP="000F110E">
      <w:pPr>
        <w:pStyle w:val="Heading1"/>
        <w:spacing w:before="0" w:after="0"/>
        <w:jc w:val="both"/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</w:pP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Over </w:t>
      </w:r>
      <w:r w:rsidR="00F80D0A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5</w:t>
      </w: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years of experience in Web &amp; Software development with strong 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skills in </w:t>
      </w: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design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ing &amp; developing websites</w:t>
      </w:r>
      <w:r w:rsidR="00AD3A21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and applications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using </w:t>
      </w:r>
      <w:r w:rsidR="00DA73A4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C#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.Net, </w:t>
      </w:r>
      <w:r w:rsidR="00D2450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Java, 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AngularJS MVC, HTML5, CSS3, </w:t>
      </w:r>
      <w:r w:rsidR="004426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jQuery, JSON,</w:t>
      </w:r>
      <w:r w:rsidR="007B40EB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Less, Sass</w:t>
      </w:r>
      <w:r w:rsidR="004426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</w:t>
      </w:r>
      <w:r w:rsidR="008D0C1E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and JavaScript; writing SQL-stored procedures and functions for retrieving information from a database; and using Bootstrap to design responsive web pages.  </w:t>
      </w:r>
      <w:r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Proven ability in optimizing web functionality that improve data retrieval and workflow efficiencies.</w:t>
      </w:r>
      <w:r w:rsidR="00EA5F99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</w:t>
      </w:r>
      <w:r w:rsidR="006906FB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>Experience working on scalable environment using Agile/Scrum.</w:t>
      </w:r>
      <w:r w:rsidR="0017685C" w:rsidRPr="005E078F">
        <w:rPr>
          <w:rFonts w:asciiTheme="minorHAnsi" w:eastAsiaTheme="minorEastAsia" w:hAnsiTheme="minorHAnsi" w:cs="Times New Roman"/>
          <w:b w:val="0"/>
          <w:color w:val="404040" w:themeColor="text1" w:themeTint="BF"/>
          <w:sz w:val="20"/>
          <w:szCs w:val="20"/>
        </w:rPr>
        <w:t xml:space="preserve"> </w:t>
      </w:r>
    </w:p>
    <w:p w:rsidR="000F110E" w:rsidRPr="001073DC" w:rsidRDefault="000F110E" w:rsidP="000F110E">
      <w:pPr>
        <w:pStyle w:val="Heading1"/>
        <w:spacing w:before="0" w:after="0"/>
        <w:jc w:val="both"/>
        <w:rPr>
          <w:rFonts w:asciiTheme="minorHAnsi" w:eastAsiaTheme="minorEastAsia" w:hAnsiTheme="minorHAnsi" w:cstheme="minorBidi"/>
          <w:b w:val="0"/>
          <w:color w:val="404040" w:themeColor="text1" w:themeTint="BF"/>
          <w:sz w:val="20"/>
          <w:szCs w:val="20"/>
        </w:rPr>
      </w:pPr>
    </w:p>
    <w:sdt>
      <w:sdtPr>
        <w:alias w:val="Education:"/>
        <w:tag w:val="Education:"/>
        <w:id w:val="807127995"/>
        <w:placeholder>
          <w:docPart w:val="97BDED68328445BBA58AB8CAB7460235"/>
        </w:placeholder>
        <w:temporary/>
        <w:showingPlcHdr/>
        <w15:appearance w15:val="hidden"/>
      </w:sdtPr>
      <w:sdtEndPr/>
      <w:sdtContent>
        <w:p w:rsidR="006270A9" w:rsidRDefault="009D5933" w:rsidP="00D147A5">
          <w:pPr>
            <w:pStyle w:val="Heading1"/>
            <w:spacing w:after="0"/>
            <w:jc w:val="both"/>
          </w:pPr>
          <w:r w:rsidRPr="00414E31">
            <w:rPr>
              <w:sz w:val="24"/>
              <w:szCs w:val="24"/>
            </w:rPr>
            <w:t>Education</w:t>
          </w:r>
        </w:p>
      </w:sdtContent>
    </w:sdt>
    <w:p w:rsidR="00B31073" w:rsidRDefault="00B31073" w:rsidP="00B31073">
      <w:pPr>
        <w:pStyle w:val="ListBullet"/>
        <w:numPr>
          <w:ilvl w:val="0"/>
          <w:numId w:val="0"/>
        </w:numPr>
        <w:spacing w:after="0"/>
        <w:ind w:left="216" w:hanging="216"/>
        <w:jc w:val="both"/>
        <w:rPr>
          <w:b/>
        </w:rPr>
      </w:pPr>
      <w:r w:rsidRPr="00B31073">
        <w:rPr>
          <w:b/>
        </w:rPr>
        <w:t>Clevela</w:t>
      </w:r>
      <w:r w:rsidR="0068709A">
        <w:rPr>
          <w:b/>
        </w:rPr>
        <w:t xml:space="preserve">nd State University, Cleveland, </w:t>
      </w:r>
      <w:r w:rsidRPr="00B31073">
        <w:rPr>
          <w:b/>
        </w:rPr>
        <w:t xml:space="preserve">Ohio </w:t>
      </w:r>
      <w:r w:rsidR="00A5164E" w:rsidRPr="0068709A">
        <w:rPr>
          <w:b/>
        </w:rPr>
        <w:t>(May 2017)</w:t>
      </w:r>
      <w:r w:rsidR="00A5164E">
        <w:rPr>
          <w:sz w:val="20"/>
          <w:szCs w:val="20"/>
        </w:rPr>
        <w:t xml:space="preserve">   </w:t>
      </w:r>
      <w:r w:rsidR="00A5164E">
        <w:rPr>
          <w:b/>
        </w:rPr>
        <w:tab/>
      </w:r>
      <w:r w:rsidRPr="004D6B37">
        <w:rPr>
          <w:b/>
        </w:rPr>
        <w:t xml:space="preserve">North </w:t>
      </w:r>
      <w:r w:rsidRPr="004D6B37">
        <w:rPr>
          <w:b/>
          <w:sz w:val="20"/>
          <w:szCs w:val="20"/>
        </w:rPr>
        <w:t>Maharashtra</w:t>
      </w:r>
      <w:r w:rsidRPr="004D6B37">
        <w:rPr>
          <w:b/>
        </w:rPr>
        <w:t xml:space="preserve"> University, India</w:t>
      </w:r>
      <w:r w:rsidR="00A5164E">
        <w:rPr>
          <w:b/>
        </w:rPr>
        <w:t xml:space="preserve"> </w:t>
      </w:r>
      <w:r w:rsidR="00A5164E" w:rsidRPr="0068709A">
        <w:rPr>
          <w:b/>
        </w:rPr>
        <w:t>(July 2012)</w:t>
      </w:r>
    </w:p>
    <w:p w:rsidR="000F110E" w:rsidRDefault="00B31073" w:rsidP="000F110E">
      <w:pPr>
        <w:pStyle w:val="ListBullet"/>
        <w:numPr>
          <w:ilvl w:val="0"/>
          <w:numId w:val="0"/>
        </w:numPr>
        <w:spacing w:after="0"/>
        <w:ind w:left="216" w:hanging="216"/>
        <w:jc w:val="both"/>
        <w:rPr>
          <w:sz w:val="20"/>
          <w:szCs w:val="20"/>
        </w:rPr>
      </w:pPr>
      <w:r w:rsidRPr="00B31073">
        <w:rPr>
          <w:sz w:val="20"/>
          <w:szCs w:val="20"/>
        </w:rPr>
        <w:t>Masters in Information Technology</w:t>
      </w:r>
      <w:r>
        <w:rPr>
          <w:sz w:val="20"/>
          <w:szCs w:val="20"/>
        </w:rPr>
        <w:t xml:space="preserve"> </w:t>
      </w:r>
      <w:r w:rsidR="00A5164E">
        <w:rPr>
          <w:sz w:val="20"/>
          <w:szCs w:val="20"/>
        </w:rPr>
        <w:t>(</w:t>
      </w:r>
      <w:r w:rsidR="00356B96">
        <w:rPr>
          <w:sz w:val="20"/>
          <w:szCs w:val="20"/>
        </w:rPr>
        <w:t>GPA: 3.7</w:t>
      </w:r>
      <w:r w:rsidR="00843B30">
        <w:rPr>
          <w:sz w:val="20"/>
          <w:szCs w:val="20"/>
        </w:rPr>
        <w:t>8</w:t>
      </w:r>
      <w:r w:rsidR="00A5164E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5164E">
        <w:rPr>
          <w:sz w:val="20"/>
          <w:szCs w:val="20"/>
        </w:rPr>
        <w:tab/>
      </w:r>
      <w:r>
        <w:rPr>
          <w:sz w:val="20"/>
          <w:szCs w:val="20"/>
        </w:rPr>
        <w:t>Bachelors in Information Technology</w:t>
      </w:r>
      <w:r w:rsidR="00A5164E">
        <w:rPr>
          <w:sz w:val="20"/>
          <w:szCs w:val="20"/>
        </w:rPr>
        <w:t xml:space="preserve"> (</w:t>
      </w:r>
      <w:r w:rsidR="00356B96">
        <w:rPr>
          <w:sz w:val="20"/>
          <w:szCs w:val="20"/>
        </w:rPr>
        <w:t>GPA:3.5</w:t>
      </w:r>
      <w:r w:rsidR="00A5164E">
        <w:rPr>
          <w:sz w:val="20"/>
          <w:szCs w:val="20"/>
        </w:rPr>
        <w:t>)</w:t>
      </w:r>
    </w:p>
    <w:p w:rsidR="000F110E" w:rsidRPr="00B31073" w:rsidRDefault="000F110E" w:rsidP="000F110E">
      <w:pPr>
        <w:pStyle w:val="ListBullet"/>
        <w:numPr>
          <w:ilvl w:val="0"/>
          <w:numId w:val="0"/>
        </w:numPr>
        <w:spacing w:after="0"/>
        <w:ind w:left="216" w:hanging="216"/>
        <w:jc w:val="both"/>
        <w:rPr>
          <w:sz w:val="20"/>
          <w:szCs w:val="20"/>
        </w:rPr>
      </w:pPr>
    </w:p>
    <w:p w:rsidR="000F110E" w:rsidRPr="000F110E" w:rsidRDefault="00414E31" w:rsidP="000F110E">
      <w:pPr>
        <w:pStyle w:val="Heading1"/>
        <w:spacing w:before="0" w:after="0"/>
        <w:jc w:val="both"/>
        <w:rPr>
          <w:sz w:val="24"/>
          <w:szCs w:val="24"/>
        </w:rPr>
      </w:pPr>
      <w:r w:rsidRPr="00414E31">
        <w:rPr>
          <w:sz w:val="24"/>
          <w:szCs w:val="24"/>
        </w:rPr>
        <w:t>Computer and Technical Skills</w:t>
      </w:r>
    </w:p>
    <w:tbl>
      <w:tblPr>
        <w:tblStyle w:val="GridTable1Light-Accent1"/>
        <w:tblW w:w="10795" w:type="dxa"/>
        <w:tblLook w:val="04A0" w:firstRow="1" w:lastRow="0" w:firstColumn="1" w:lastColumn="0" w:noHBand="0" w:noVBand="1"/>
      </w:tblPr>
      <w:tblGrid>
        <w:gridCol w:w="2065"/>
        <w:gridCol w:w="8730"/>
      </w:tblGrid>
      <w:tr w:rsidR="00765214" w:rsidRPr="00434E0F" w:rsidTr="00BE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4" w:space="0" w:color="ACDDE5" w:themeColor="accent1" w:themeTint="66"/>
            </w:tcBorders>
          </w:tcPr>
          <w:p w:rsidR="00765214" w:rsidRPr="00765214" w:rsidRDefault="00AD6731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8730" w:type="dxa"/>
            <w:tcBorders>
              <w:bottom w:val="single" w:sz="4" w:space="0" w:color="83CCD8" w:themeColor="accent1" w:themeTint="99"/>
            </w:tcBorders>
          </w:tcPr>
          <w:p w:rsidR="00765214" w:rsidRPr="00765214" w:rsidRDefault="00765214" w:rsidP="00A723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765214">
              <w:rPr>
                <w:b w:val="0"/>
                <w:sz w:val="20"/>
                <w:szCs w:val="20"/>
              </w:rPr>
              <w:t>SQL Server</w:t>
            </w:r>
            <w:r w:rsidR="009A7961">
              <w:rPr>
                <w:b w:val="0"/>
                <w:sz w:val="20"/>
                <w:szCs w:val="20"/>
              </w:rPr>
              <w:t xml:space="preserve"> 2008/2012</w:t>
            </w:r>
            <w:r w:rsidR="00013D0B">
              <w:rPr>
                <w:b w:val="0"/>
                <w:sz w:val="20"/>
                <w:szCs w:val="20"/>
              </w:rPr>
              <w:t xml:space="preserve">, </w:t>
            </w:r>
            <w:r w:rsidR="00013D0B" w:rsidRPr="00765214">
              <w:rPr>
                <w:b w:val="0"/>
                <w:sz w:val="20"/>
                <w:szCs w:val="20"/>
              </w:rPr>
              <w:t>MySQL</w:t>
            </w:r>
            <w:r w:rsidRPr="00765214">
              <w:rPr>
                <w:b w:val="0"/>
                <w:sz w:val="20"/>
                <w:szCs w:val="20"/>
              </w:rPr>
              <w:t>, MS Access</w:t>
            </w:r>
          </w:p>
        </w:tc>
      </w:tr>
      <w:tr w:rsidR="00765214" w:rsidRPr="00434E0F" w:rsidTr="00BE667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FB2066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8730" w:type="dxa"/>
            <w:tcBorders>
              <w:top w:val="single" w:sz="4" w:space="0" w:color="83CCD8" w:themeColor="accent1" w:themeTint="99"/>
            </w:tcBorders>
          </w:tcPr>
          <w:p w:rsidR="00765214" w:rsidRPr="00765214" w:rsidRDefault="00FB2066" w:rsidP="00A72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2066">
              <w:rPr>
                <w:sz w:val="20"/>
                <w:szCs w:val="20"/>
              </w:rPr>
              <w:t>C#,</w:t>
            </w:r>
            <w:r w:rsidR="004C1FE1" w:rsidRPr="002B5C05">
              <w:rPr>
                <w:sz w:val="20"/>
                <w:szCs w:val="20"/>
              </w:rPr>
              <w:t xml:space="preserve"> </w:t>
            </w:r>
            <w:r w:rsidR="00C370C9" w:rsidRPr="002B5C05">
              <w:rPr>
                <w:sz w:val="20"/>
                <w:szCs w:val="20"/>
              </w:rPr>
              <w:t xml:space="preserve">ASP.Net, </w:t>
            </w:r>
            <w:r w:rsidR="00C370C9" w:rsidRPr="00FB2066">
              <w:rPr>
                <w:sz w:val="20"/>
                <w:szCs w:val="20"/>
              </w:rPr>
              <w:t>JAVA</w:t>
            </w:r>
            <w:r w:rsidR="0092130A">
              <w:rPr>
                <w:sz w:val="20"/>
                <w:szCs w:val="20"/>
              </w:rPr>
              <w:t xml:space="preserve">, </w:t>
            </w:r>
            <w:bookmarkStart w:id="0" w:name="_GoBack"/>
            <w:bookmarkEnd w:id="0"/>
            <w:r w:rsidRPr="00FB2066">
              <w:rPr>
                <w:sz w:val="20"/>
                <w:szCs w:val="20"/>
              </w:rPr>
              <w:t>ABAP, C, C++</w:t>
            </w:r>
          </w:p>
        </w:tc>
      </w:tr>
      <w:tr w:rsidR="00765214" w:rsidRPr="00434E0F" w:rsidTr="003D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AD6731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</w:t>
            </w:r>
          </w:p>
        </w:tc>
        <w:tc>
          <w:tcPr>
            <w:tcW w:w="8730" w:type="dxa"/>
          </w:tcPr>
          <w:p w:rsidR="00765214" w:rsidRPr="00AD6731" w:rsidRDefault="00AD6731" w:rsidP="00AD6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6731">
              <w:rPr>
                <w:sz w:val="20"/>
                <w:szCs w:val="20"/>
              </w:rPr>
              <w:t>Apache Tomcat</w:t>
            </w:r>
            <w:r w:rsidR="0044261E">
              <w:rPr>
                <w:sz w:val="20"/>
                <w:szCs w:val="20"/>
              </w:rPr>
              <w:t xml:space="preserve"> v7</w:t>
            </w:r>
          </w:p>
        </w:tc>
      </w:tr>
      <w:tr w:rsidR="00765214" w:rsidRPr="00434E0F" w:rsidTr="003D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FB2066" w:rsidP="00A72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Technologies</w:t>
            </w:r>
          </w:p>
        </w:tc>
        <w:tc>
          <w:tcPr>
            <w:tcW w:w="8730" w:type="dxa"/>
          </w:tcPr>
          <w:p w:rsidR="00765214" w:rsidRPr="00765214" w:rsidRDefault="002B5C05" w:rsidP="00A72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5C05">
              <w:rPr>
                <w:sz w:val="20"/>
                <w:szCs w:val="20"/>
              </w:rPr>
              <w:t>HTML5, CSS3, JavaScript, AngularJS</w:t>
            </w:r>
            <w:r w:rsidR="00AD6731">
              <w:rPr>
                <w:sz w:val="20"/>
                <w:szCs w:val="20"/>
              </w:rPr>
              <w:t xml:space="preserve"> MVC</w:t>
            </w:r>
            <w:r w:rsidRPr="002B5C05">
              <w:rPr>
                <w:sz w:val="20"/>
                <w:szCs w:val="20"/>
              </w:rPr>
              <w:t>, Bootstrap</w:t>
            </w:r>
            <w:r w:rsidR="009A7961">
              <w:rPr>
                <w:sz w:val="20"/>
                <w:szCs w:val="20"/>
              </w:rPr>
              <w:t xml:space="preserve"> 3</w:t>
            </w:r>
            <w:r w:rsidR="00B01A59">
              <w:rPr>
                <w:sz w:val="20"/>
                <w:szCs w:val="20"/>
              </w:rPr>
              <w:t>, jQuery, JSON</w:t>
            </w:r>
            <w:r w:rsidR="003B0AD7">
              <w:rPr>
                <w:sz w:val="20"/>
                <w:szCs w:val="20"/>
              </w:rPr>
              <w:t>, L</w:t>
            </w:r>
            <w:r w:rsidR="00D87CD1">
              <w:rPr>
                <w:sz w:val="20"/>
                <w:szCs w:val="20"/>
              </w:rPr>
              <w:t>ESS</w:t>
            </w:r>
            <w:r w:rsidR="003B0AD7">
              <w:rPr>
                <w:sz w:val="20"/>
                <w:szCs w:val="20"/>
              </w:rPr>
              <w:t>, Sass</w:t>
            </w:r>
          </w:p>
        </w:tc>
      </w:tr>
      <w:tr w:rsidR="00765214" w:rsidRPr="00434E0F" w:rsidTr="0039452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65214" w:rsidRPr="00765214" w:rsidRDefault="00765214" w:rsidP="00A72371">
            <w:pPr>
              <w:jc w:val="both"/>
              <w:rPr>
                <w:sz w:val="20"/>
                <w:szCs w:val="20"/>
              </w:rPr>
            </w:pPr>
            <w:r w:rsidRPr="00765214">
              <w:rPr>
                <w:sz w:val="20"/>
                <w:szCs w:val="20"/>
              </w:rPr>
              <w:t>Tools</w:t>
            </w:r>
          </w:p>
        </w:tc>
        <w:tc>
          <w:tcPr>
            <w:tcW w:w="8730" w:type="dxa"/>
          </w:tcPr>
          <w:p w:rsidR="00765214" w:rsidRPr="0068709A" w:rsidRDefault="0068709A" w:rsidP="0068709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482701693"/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MS Visual Studio</w:t>
            </w:r>
            <w:r w:rsidR="0092130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2015</w:t>
            </w:r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, NetBeans IDE, Eclipse, T-SQL, Notepad+</w:t>
            </w:r>
            <w:r w:rsidR="00C370C9"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+</w:t>
            </w:r>
            <w:r w:rsidR="00C370C9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,</w:t>
            </w:r>
            <w:r w:rsidR="0049225F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Git,</w:t>
            </w:r>
            <w:r w:rsidR="00C370C9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MS</w:t>
            </w:r>
            <w:r w:rsidR="00FB2066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Office,</w:t>
            </w:r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 </w:t>
            </w:r>
            <w:r w:rsidR="002249AC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 xml:space="preserve">TFS, WPF, </w:t>
            </w:r>
            <w:r w:rsidRPr="0068709A">
              <w:rPr>
                <w:rFonts w:asciiTheme="minorHAnsi" w:hAnsiTheme="minorHAnsi" w:cstheme="minorBidi"/>
                <w:color w:val="404040" w:themeColor="text1" w:themeTint="BF"/>
                <w:sz w:val="20"/>
                <w:szCs w:val="20"/>
              </w:rPr>
              <w:t>SSRS, SAS Visual Analytics, Visio, MS office, Bugzilla, Any Logic</w:t>
            </w:r>
            <w:bookmarkEnd w:id="1"/>
          </w:p>
        </w:tc>
      </w:tr>
    </w:tbl>
    <w:sdt>
      <w:sdtPr>
        <w:alias w:val="Experience:"/>
        <w:tag w:val="Experience:"/>
        <w:id w:val="171684534"/>
        <w:placeholder>
          <w:docPart w:val="F31379C0857B4CAB861999A8C928FDE1"/>
        </w:placeholder>
        <w:temporary/>
        <w:showingPlcHdr/>
        <w15:appearance w15:val="hidden"/>
      </w:sdtPr>
      <w:sdtEndPr/>
      <w:sdtContent>
        <w:p w:rsidR="006270A9" w:rsidRDefault="009D5933" w:rsidP="00D147A5">
          <w:pPr>
            <w:pStyle w:val="Heading1"/>
            <w:spacing w:after="0"/>
            <w:jc w:val="both"/>
          </w:pPr>
          <w:r w:rsidRPr="00584941">
            <w:rPr>
              <w:sz w:val="24"/>
              <w:szCs w:val="24"/>
            </w:rPr>
            <w:t>Experience</w:t>
          </w:r>
        </w:p>
      </w:sdtContent>
    </w:sdt>
    <w:p w:rsidR="006270A9" w:rsidRDefault="00CB50EA" w:rsidP="00D147A5">
      <w:pPr>
        <w:pStyle w:val="Heading2"/>
        <w:spacing w:after="0"/>
        <w:jc w:val="both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Web Developer Intern</w:t>
      </w:r>
      <w:r w:rsidR="00B91B16"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 w:rsidR="009D5933"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Blue Steel LLC.</w:t>
      </w:r>
      <w:r w:rsidR="00F22A6C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,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 w:rsidR="007B7C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USA </w:t>
      </w:r>
      <w:r w:rsidR="009D5933"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 w:rsidR="00B91B16" w:rsidRPr="00B91B1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June 2016 –</w:t>
      </w:r>
      <w:r w:rsidR="009248B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Present</w:t>
      </w:r>
    </w:p>
    <w:p w:rsidR="003B0AD7" w:rsidRPr="00CB50EA" w:rsidRDefault="003B0AD7" w:rsidP="003B0AD7">
      <w:pPr>
        <w:pStyle w:val="ListBullet"/>
        <w:spacing w:after="0"/>
        <w:jc w:val="both"/>
        <w:rPr>
          <w:sz w:val="20"/>
          <w:szCs w:val="20"/>
        </w:rPr>
      </w:pPr>
      <w:r w:rsidRPr="00CB50EA">
        <w:rPr>
          <w:sz w:val="20"/>
          <w:szCs w:val="20"/>
        </w:rPr>
        <w:t>Understood the business requirements for developing a website that helps companies and customers to buy and sell steel materials.</w:t>
      </w:r>
    </w:p>
    <w:p w:rsidR="003B0AD7" w:rsidRDefault="00A079AC" w:rsidP="003B0AD7">
      <w:pPr>
        <w:pStyle w:val="ListBullet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Building</w:t>
      </w:r>
      <w:r w:rsidR="003B0AD7" w:rsidRPr="00CB50EA">
        <w:rPr>
          <w:sz w:val="20"/>
          <w:szCs w:val="20"/>
        </w:rPr>
        <w:t xml:space="preserve"> the </w:t>
      </w:r>
      <w:r w:rsidR="003B0AD7">
        <w:rPr>
          <w:sz w:val="20"/>
          <w:szCs w:val="20"/>
        </w:rPr>
        <w:t>web application</w:t>
      </w:r>
      <w:r w:rsidR="003B0AD7" w:rsidRPr="00CB50EA">
        <w:rPr>
          <w:sz w:val="20"/>
          <w:szCs w:val="20"/>
        </w:rPr>
        <w:t xml:space="preserve"> using HTML5, SQL Server Database, Java script, AngularJS, </w:t>
      </w:r>
      <w:r w:rsidR="002249AC">
        <w:rPr>
          <w:sz w:val="20"/>
          <w:szCs w:val="20"/>
        </w:rPr>
        <w:t>Java</w:t>
      </w:r>
      <w:r w:rsidR="003B0AD7" w:rsidRPr="00CB50EA">
        <w:rPr>
          <w:sz w:val="20"/>
          <w:szCs w:val="20"/>
        </w:rPr>
        <w:t>, Bootstrap and CSS3 language</w:t>
      </w:r>
      <w:r w:rsidR="003B0AD7">
        <w:rPr>
          <w:sz w:val="20"/>
          <w:szCs w:val="20"/>
        </w:rPr>
        <w:t>.</w:t>
      </w:r>
    </w:p>
    <w:p w:rsidR="003B0AD7" w:rsidRPr="003358AF" w:rsidRDefault="00A079AC" w:rsidP="003B0AD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Using</w:t>
      </w:r>
      <w:r w:rsidR="003B0AD7" w:rsidRPr="003358AF">
        <w:rPr>
          <w:sz w:val="20"/>
          <w:szCs w:val="20"/>
        </w:rPr>
        <w:t xml:space="preserve"> Bootstrap library to quickly build project UI’s and used AngularJS framework to associate HTML</w:t>
      </w:r>
      <w:r w:rsidR="003B0AD7">
        <w:rPr>
          <w:sz w:val="20"/>
          <w:szCs w:val="20"/>
        </w:rPr>
        <w:t>5</w:t>
      </w:r>
      <w:r w:rsidR="003B0AD7" w:rsidRPr="003358AF">
        <w:rPr>
          <w:sz w:val="20"/>
          <w:szCs w:val="20"/>
        </w:rPr>
        <w:t xml:space="preserve"> elements to models.</w:t>
      </w:r>
    </w:p>
    <w:p w:rsidR="003B0AD7" w:rsidRPr="003358AF" w:rsidRDefault="00A079AC" w:rsidP="003B0AD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Extensive experience i</w:t>
      </w:r>
      <w:r w:rsidR="003B0AD7" w:rsidRPr="003358AF">
        <w:rPr>
          <w:sz w:val="20"/>
          <w:szCs w:val="20"/>
        </w:rPr>
        <w:t>n using Angular directives, working on attribute level, element level and class level directives to perform DOM manipulations.</w:t>
      </w:r>
    </w:p>
    <w:p w:rsidR="003B0AD7" w:rsidRPr="003358AF" w:rsidRDefault="003B0AD7" w:rsidP="003B0AD7">
      <w:pPr>
        <w:pStyle w:val="ListBullet"/>
        <w:rPr>
          <w:sz w:val="20"/>
          <w:szCs w:val="20"/>
        </w:rPr>
      </w:pPr>
      <w:r w:rsidRPr="003358AF">
        <w:rPr>
          <w:sz w:val="20"/>
          <w:szCs w:val="20"/>
        </w:rPr>
        <w:t>Utiliz</w:t>
      </w:r>
      <w:r w:rsidR="00A079AC">
        <w:rPr>
          <w:sz w:val="20"/>
          <w:szCs w:val="20"/>
        </w:rPr>
        <w:t>ing</w:t>
      </w:r>
      <w:r w:rsidRPr="003358AF">
        <w:rPr>
          <w:sz w:val="20"/>
          <w:szCs w:val="20"/>
        </w:rPr>
        <w:t xml:space="preserve"> modular structure within the Angular JS application in which different functionalities within the application were divided into different modules</w:t>
      </w:r>
    </w:p>
    <w:p w:rsidR="003B0AD7" w:rsidRDefault="003B0AD7" w:rsidP="00532E38">
      <w:pPr>
        <w:pStyle w:val="ListBullet"/>
        <w:spacing w:after="0"/>
        <w:jc w:val="both"/>
        <w:rPr>
          <w:sz w:val="20"/>
          <w:szCs w:val="20"/>
        </w:rPr>
      </w:pPr>
      <w:r w:rsidRPr="003358AF">
        <w:rPr>
          <w:sz w:val="20"/>
          <w:szCs w:val="20"/>
        </w:rPr>
        <w:t>Developed a single page, mobile-first, cross-device/cross-browser web application for real-time location sharing utilizing AngularJS, JavaScript API.</w:t>
      </w:r>
    </w:p>
    <w:p w:rsidR="003B0AD7" w:rsidRDefault="003B0AD7" w:rsidP="00532E38">
      <w:pPr>
        <w:pStyle w:val="ListBullet"/>
        <w:spacing w:after="0"/>
        <w:jc w:val="both"/>
        <w:rPr>
          <w:sz w:val="20"/>
          <w:szCs w:val="20"/>
        </w:rPr>
      </w:pPr>
      <w:r w:rsidRPr="00100252">
        <w:rPr>
          <w:sz w:val="20"/>
          <w:szCs w:val="20"/>
        </w:rPr>
        <w:t>Extensively us</w:t>
      </w:r>
      <w:r w:rsidR="00A079AC">
        <w:rPr>
          <w:sz w:val="20"/>
          <w:szCs w:val="20"/>
        </w:rPr>
        <w:t>ing</w:t>
      </w:r>
      <w:r w:rsidRPr="00100252">
        <w:rPr>
          <w:sz w:val="20"/>
          <w:szCs w:val="20"/>
        </w:rPr>
        <w:t xml:space="preserve"> Firebug/web kit inspector to debug UI code and handle different browser CSS issues.</w:t>
      </w:r>
    </w:p>
    <w:p w:rsidR="00A079AC" w:rsidRDefault="00A079AC" w:rsidP="00A079AC">
      <w:pPr>
        <w:pStyle w:val="ListBullet"/>
        <w:rPr>
          <w:sz w:val="20"/>
          <w:szCs w:val="20"/>
        </w:rPr>
      </w:pPr>
      <w:r w:rsidRPr="00A079AC">
        <w:rPr>
          <w:sz w:val="20"/>
          <w:szCs w:val="20"/>
        </w:rPr>
        <w:t>Integrating the front-end modules with the APIs using AngularJS to connect with SQL Server database.</w:t>
      </w:r>
    </w:p>
    <w:p w:rsidR="009248B1" w:rsidRPr="00584941" w:rsidRDefault="009248B1" w:rsidP="009248B1">
      <w:pPr>
        <w:pStyle w:val="Heading2"/>
        <w:spacing w:after="0"/>
        <w:jc w:val="both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C#/MS Office</w:t>
      </w:r>
      <w:r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Tutor | Cleveland State University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, USA</w:t>
      </w:r>
      <w:r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Feb</w:t>
      </w:r>
      <w:r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2016 –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Ma</w:t>
      </w:r>
      <w:r w:rsidRPr="00584941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y 2017</w:t>
      </w:r>
    </w:p>
    <w:p w:rsidR="009248B1" w:rsidRPr="00CB50EA" w:rsidRDefault="009248B1" w:rsidP="009248B1">
      <w:pPr>
        <w:pStyle w:val="ListBullet"/>
        <w:spacing w:after="0"/>
        <w:jc w:val="both"/>
        <w:rPr>
          <w:sz w:val="20"/>
          <w:szCs w:val="20"/>
        </w:rPr>
      </w:pPr>
      <w:bookmarkStart w:id="2" w:name="_Hlk482704040"/>
      <w:r w:rsidRPr="00CB50EA">
        <w:rPr>
          <w:sz w:val="20"/>
          <w:szCs w:val="20"/>
        </w:rPr>
        <w:t xml:space="preserve">Aid students &amp; faculties by debugging their C#.Net code in visual studio and enhance their skills. </w:t>
      </w:r>
    </w:p>
    <w:bookmarkEnd w:id="2"/>
    <w:p w:rsidR="009248B1" w:rsidRDefault="009248B1" w:rsidP="009248B1">
      <w:pPr>
        <w:pStyle w:val="ListBullet"/>
        <w:spacing w:after="0"/>
        <w:jc w:val="both"/>
        <w:rPr>
          <w:sz w:val="20"/>
          <w:szCs w:val="20"/>
        </w:rPr>
      </w:pPr>
      <w:r w:rsidRPr="00CB50EA">
        <w:rPr>
          <w:sz w:val="20"/>
          <w:szCs w:val="20"/>
        </w:rPr>
        <w:t xml:space="preserve">Created, updated, and maintained 20+ static and dynamic webpages for IS department using </w:t>
      </w:r>
      <w:r>
        <w:rPr>
          <w:sz w:val="20"/>
          <w:szCs w:val="20"/>
        </w:rPr>
        <w:t xml:space="preserve">C#.Net, </w:t>
      </w:r>
      <w:r w:rsidRPr="00CB50EA">
        <w:rPr>
          <w:sz w:val="20"/>
          <w:szCs w:val="20"/>
        </w:rPr>
        <w:t>HTM</w:t>
      </w:r>
      <w:r>
        <w:rPr>
          <w:sz w:val="20"/>
          <w:szCs w:val="20"/>
        </w:rPr>
        <w:t>L5, CSS3, JavaScript, Bootstrap</w:t>
      </w:r>
      <w:r w:rsidRPr="00CB50EA">
        <w:rPr>
          <w:sz w:val="20"/>
          <w:szCs w:val="20"/>
        </w:rPr>
        <w:t>.</w:t>
      </w:r>
    </w:p>
    <w:p w:rsidR="00D77893" w:rsidRPr="009B19A5" w:rsidRDefault="00776BCF" w:rsidP="009B19A5">
      <w:pPr>
        <w:pStyle w:val="Heading2"/>
        <w:spacing w:after="0"/>
        <w:jc w:val="both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System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Engineer</w:t>
      </w:r>
      <w:r w:rsidR="006E7A8F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(Web Developer)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| 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Tata Consultancy Services</w:t>
      </w:r>
      <w:r w:rsidR="008D3F9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LTD. </w:t>
      </w:r>
      <w:r w:rsidR="006D4DD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– FCA Client</w:t>
      </w:r>
      <w:r w:rsidR="00F22A6C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,</w:t>
      </w:r>
      <w:r w:rsidR="006D4DD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USA 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 w:rsidR="00B36A04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June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2012 – </w:t>
      </w:r>
      <w:r w:rsidR="00CB50EA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June</w:t>
      </w:r>
      <w:r w:rsidR="00D77893" w:rsidRPr="009B19A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2015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bookmarkStart w:id="3" w:name="_Hlk482705414"/>
      <w:r w:rsidRPr="00577369">
        <w:rPr>
          <w:sz w:val="20"/>
          <w:szCs w:val="20"/>
        </w:rPr>
        <w:t>Develop</w:t>
      </w:r>
      <w:r w:rsidR="00304F79">
        <w:rPr>
          <w:sz w:val="20"/>
          <w:szCs w:val="20"/>
        </w:rPr>
        <w:t>ed</w:t>
      </w:r>
      <w:r w:rsidRPr="00577369">
        <w:rPr>
          <w:sz w:val="20"/>
          <w:szCs w:val="20"/>
        </w:rPr>
        <w:t xml:space="preserve"> dynamic web pages using HTML5, CSS3</w:t>
      </w:r>
      <w:r>
        <w:rPr>
          <w:sz w:val="20"/>
          <w:szCs w:val="20"/>
        </w:rPr>
        <w:t xml:space="preserve"> </w:t>
      </w:r>
      <w:r w:rsidRPr="00577369">
        <w:rPr>
          <w:sz w:val="20"/>
          <w:szCs w:val="20"/>
        </w:rPr>
        <w:t>and JavaScript.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 xml:space="preserve">Extensive experience in designing professional UI web applications </w:t>
      </w:r>
      <w:r>
        <w:rPr>
          <w:sz w:val="20"/>
          <w:szCs w:val="20"/>
        </w:rPr>
        <w:t>using HTML5, DHTML, CSS3, JavaScript</w:t>
      </w:r>
      <w:r w:rsidRPr="00577369">
        <w:rPr>
          <w:sz w:val="20"/>
          <w:szCs w:val="20"/>
        </w:rPr>
        <w:t>, jQuery, AJAX, JSON,</w:t>
      </w:r>
      <w:r>
        <w:rPr>
          <w:sz w:val="20"/>
          <w:szCs w:val="20"/>
        </w:rPr>
        <w:t xml:space="preserve"> Twitter Bootstrap, Angular JS.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Involved in developing the AngularJS MVC framework for the Single Page Application development.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Developed the application for responsive to different screen resolutions using Bootstrap and CSS3 media queries.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Experience in cross browser compatibility check and thoroughly performed unit testing and integration testing.</w:t>
      </w:r>
    </w:p>
    <w:p w:rsidR="003B0AD7" w:rsidRPr="00577369" w:rsidRDefault="003B0AD7" w:rsidP="003B0AD7">
      <w:pPr>
        <w:pStyle w:val="ListBullet"/>
        <w:rPr>
          <w:sz w:val="20"/>
          <w:szCs w:val="20"/>
        </w:rPr>
      </w:pPr>
      <w:r w:rsidRPr="00577369">
        <w:rPr>
          <w:sz w:val="20"/>
          <w:szCs w:val="20"/>
        </w:rPr>
        <w:t>Experience on RESTful web services.</w:t>
      </w:r>
    </w:p>
    <w:bookmarkEnd w:id="3"/>
    <w:p w:rsidR="002249AC" w:rsidRPr="006F4206" w:rsidRDefault="002A52FB" w:rsidP="006F420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Integrated the </w:t>
      </w:r>
      <w:r w:rsidR="00304F79">
        <w:rPr>
          <w:sz w:val="20"/>
          <w:szCs w:val="20"/>
        </w:rPr>
        <w:t>front-end</w:t>
      </w:r>
      <w:r>
        <w:rPr>
          <w:sz w:val="20"/>
          <w:szCs w:val="20"/>
        </w:rPr>
        <w:t xml:space="preserve"> modules with backend using </w:t>
      </w:r>
      <w:r w:rsidR="002249AC">
        <w:rPr>
          <w:sz w:val="20"/>
          <w:szCs w:val="20"/>
        </w:rPr>
        <w:t xml:space="preserve">C#.Net, </w:t>
      </w:r>
      <w:r>
        <w:rPr>
          <w:sz w:val="20"/>
          <w:szCs w:val="20"/>
        </w:rPr>
        <w:t>AngularJS, jQuery</w:t>
      </w:r>
      <w:r w:rsidR="00FE2FC1">
        <w:rPr>
          <w:sz w:val="20"/>
          <w:szCs w:val="20"/>
        </w:rPr>
        <w:t>, JSON, AJAX, SQL Server 2012</w:t>
      </w:r>
    </w:p>
    <w:sectPr w:rsidR="002249AC" w:rsidRPr="006F4206" w:rsidSect="00E83B7A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D71" w:rsidRDefault="00AB2D71">
      <w:pPr>
        <w:spacing w:after="0"/>
      </w:pPr>
      <w:r>
        <w:separator/>
      </w:r>
    </w:p>
  </w:endnote>
  <w:endnote w:type="continuationSeparator" w:id="0">
    <w:p w:rsidR="00AB2D71" w:rsidRDefault="00AB2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79A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D71" w:rsidRDefault="00AB2D71">
      <w:pPr>
        <w:spacing w:after="0"/>
      </w:pPr>
      <w:r>
        <w:separator/>
      </w:r>
    </w:p>
  </w:footnote>
  <w:footnote w:type="continuationSeparator" w:id="0">
    <w:p w:rsidR="00AB2D71" w:rsidRDefault="00AB2D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EB77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400DCA"/>
    <w:multiLevelType w:val="hybridMultilevel"/>
    <w:tmpl w:val="44D279B8"/>
    <w:lvl w:ilvl="0" w:tplc="F78AF52A">
      <w:start w:val="1"/>
      <w:numFmt w:val="bullet"/>
      <w:lvlText w:val=""/>
      <w:lvlJc w:val="left"/>
      <w:pPr>
        <w:ind w:left="839" w:hanging="361"/>
      </w:pPr>
      <w:rPr>
        <w:rFonts w:ascii="Wingdings" w:eastAsia="Wingdings" w:hAnsi="Wingdings" w:hint="default"/>
        <w:w w:val="100"/>
        <w:sz w:val="18"/>
        <w:szCs w:val="18"/>
      </w:rPr>
    </w:lvl>
    <w:lvl w:ilvl="1" w:tplc="ED2A02E6">
      <w:start w:val="1"/>
      <w:numFmt w:val="bullet"/>
      <w:lvlText w:val="•"/>
      <w:lvlJc w:val="left"/>
      <w:pPr>
        <w:ind w:left="1896" w:hanging="361"/>
      </w:pPr>
      <w:rPr>
        <w:rFonts w:hint="default"/>
      </w:rPr>
    </w:lvl>
    <w:lvl w:ilvl="2" w:tplc="9BC8C294">
      <w:start w:val="1"/>
      <w:numFmt w:val="bullet"/>
      <w:lvlText w:val="•"/>
      <w:lvlJc w:val="left"/>
      <w:pPr>
        <w:ind w:left="2952" w:hanging="361"/>
      </w:pPr>
      <w:rPr>
        <w:rFonts w:hint="default"/>
      </w:rPr>
    </w:lvl>
    <w:lvl w:ilvl="3" w:tplc="621E767E">
      <w:start w:val="1"/>
      <w:numFmt w:val="bullet"/>
      <w:lvlText w:val="•"/>
      <w:lvlJc w:val="left"/>
      <w:pPr>
        <w:ind w:left="4008" w:hanging="361"/>
      </w:pPr>
      <w:rPr>
        <w:rFonts w:hint="default"/>
      </w:rPr>
    </w:lvl>
    <w:lvl w:ilvl="4" w:tplc="51FCAA7E">
      <w:start w:val="1"/>
      <w:numFmt w:val="bullet"/>
      <w:lvlText w:val="•"/>
      <w:lvlJc w:val="left"/>
      <w:pPr>
        <w:ind w:left="5064" w:hanging="361"/>
      </w:pPr>
      <w:rPr>
        <w:rFonts w:hint="default"/>
      </w:rPr>
    </w:lvl>
    <w:lvl w:ilvl="5" w:tplc="4B2C350A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3FFE7428">
      <w:start w:val="1"/>
      <w:numFmt w:val="bullet"/>
      <w:lvlText w:val="•"/>
      <w:lvlJc w:val="left"/>
      <w:pPr>
        <w:ind w:left="7176" w:hanging="361"/>
      </w:pPr>
      <w:rPr>
        <w:rFonts w:hint="default"/>
      </w:rPr>
    </w:lvl>
    <w:lvl w:ilvl="7" w:tplc="8A4E4360">
      <w:start w:val="1"/>
      <w:numFmt w:val="bullet"/>
      <w:lvlText w:val="•"/>
      <w:lvlJc w:val="left"/>
      <w:pPr>
        <w:ind w:left="8232" w:hanging="361"/>
      </w:pPr>
      <w:rPr>
        <w:rFonts w:hint="default"/>
      </w:rPr>
    </w:lvl>
    <w:lvl w:ilvl="8" w:tplc="18EC9B16">
      <w:start w:val="1"/>
      <w:numFmt w:val="bullet"/>
      <w:lvlText w:val="•"/>
      <w:lvlJc w:val="left"/>
      <w:pPr>
        <w:ind w:left="9288" w:hanging="361"/>
      </w:pPr>
      <w:rPr>
        <w:rFonts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DD458A8"/>
    <w:multiLevelType w:val="hybridMultilevel"/>
    <w:tmpl w:val="CAFE2550"/>
    <w:lvl w:ilvl="0" w:tplc="BE9028C8">
      <w:start w:val="1"/>
      <w:numFmt w:val="bullet"/>
      <w:lvlText w:val=""/>
      <w:lvlJc w:val="left"/>
      <w:pPr>
        <w:ind w:left="659" w:hanging="360"/>
      </w:pPr>
      <w:rPr>
        <w:rFonts w:ascii="Wingdings" w:eastAsia="Wingdings" w:hAnsi="Wingdings" w:hint="default"/>
        <w:w w:val="100"/>
        <w:sz w:val="18"/>
        <w:szCs w:val="18"/>
      </w:rPr>
    </w:lvl>
    <w:lvl w:ilvl="1" w:tplc="D2825BA4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2" w:tplc="3F286360">
      <w:start w:val="1"/>
      <w:numFmt w:val="bullet"/>
      <w:lvlText w:val="•"/>
      <w:lvlJc w:val="left"/>
      <w:pPr>
        <w:ind w:left="2808" w:hanging="360"/>
      </w:pPr>
      <w:rPr>
        <w:rFonts w:hint="default"/>
      </w:rPr>
    </w:lvl>
    <w:lvl w:ilvl="3" w:tplc="AEEC0E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F240158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F6E09542">
      <w:start w:val="1"/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9C88909E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71D6B5A2">
      <w:start w:val="1"/>
      <w:numFmt w:val="bullet"/>
      <w:lvlText w:val="•"/>
      <w:lvlJc w:val="left"/>
      <w:pPr>
        <w:ind w:left="8178" w:hanging="360"/>
      </w:pPr>
      <w:rPr>
        <w:rFonts w:hint="default"/>
      </w:rPr>
    </w:lvl>
    <w:lvl w:ilvl="8" w:tplc="AEA2071E">
      <w:start w:val="1"/>
      <w:numFmt w:val="bullet"/>
      <w:lvlText w:val="•"/>
      <w:lvlJc w:val="left"/>
      <w:pPr>
        <w:ind w:left="9252" w:hanging="360"/>
      </w:pPr>
      <w:rPr>
        <w:rFonts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7A"/>
    <w:rsid w:val="00013D0B"/>
    <w:rsid w:val="000149DA"/>
    <w:rsid w:val="000269E1"/>
    <w:rsid w:val="00043232"/>
    <w:rsid w:val="000A4F59"/>
    <w:rsid w:val="000D7128"/>
    <w:rsid w:val="000D71CC"/>
    <w:rsid w:val="000F110E"/>
    <w:rsid w:val="001073DC"/>
    <w:rsid w:val="00141A4C"/>
    <w:rsid w:val="00154753"/>
    <w:rsid w:val="00161208"/>
    <w:rsid w:val="0017685C"/>
    <w:rsid w:val="00195C39"/>
    <w:rsid w:val="001B196C"/>
    <w:rsid w:val="001B29CF"/>
    <w:rsid w:val="001B629A"/>
    <w:rsid w:val="00214765"/>
    <w:rsid w:val="002228F7"/>
    <w:rsid w:val="002249AC"/>
    <w:rsid w:val="00232C35"/>
    <w:rsid w:val="002364AE"/>
    <w:rsid w:val="002570F3"/>
    <w:rsid w:val="00274EC9"/>
    <w:rsid w:val="002752AB"/>
    <w:rsid w:val="0028220F"/>
    <w:rsid w:val="00283C50"/>
    <w:rsid w:val="002A52FB"/>
    <w:rsid w:val="002B5C05"/>
    <w:rsid w:val="00304F79"/>
    <w:rsid w:val="003117C1"/>
    <w:rsid w:val="00337DA9"/>
    <w:rsid w:val="00356B96"/>
    <w:rsid w:val="00356C14"/>
    <w:rsid w:val="003652C4"/>
    <w:rsid w:val="00394523"/>
    <w:rsid w:val="003B0AD7"/>
    <w:rsid w:val="003C1C09"/>
    <w:rsid w:val="003D14CB"/>
    <w:rsid w:val="003E5148"/>
    <w:rsid w:val="00414E31"/>
    <w:rsid w:val="00440EA4"/>
    <w:rsid w:val="0044261E"/>
    <w:rsid w:val="00451347"/>
    <w:rsid w:val="004729AD"/>
    <w:rsid w:val="0049225F"/>
    <w:rsid w:val="004C1FE1"/>
    <w:rsid w:val="004D14B9"/>
    <w:rsid w:val="004D6B37"/>
    <w:rsid w:val="004F4D68"/>
    <w:rsid w:val="005006F8"/>
    <w:rsid w:val="005014C9"/>
    <w:rsid w:val="00501D16"/>
    <w:rsid w:val="00532E38"/>
    <w:rsid w:val="00536512"/>
    <w:rsid w:val="00554DFA"/>
    <w:rsid w:val="00573ADE"/>
    <w:rsid w:val="00584941"/>
    <w:rsid w:val="00591E82"/>
    <w:rsid w:val="005B39EF"/>
    <w:rsid w:val="005C0FE5"/>
    <w:rsid w:val="005E078F"/>
    <w:rsid w:val="005F7C72"/>
    <w:rsid w:val="00613AD1"/>
    <w:rsid w:val="00617B26"/>
    <w:rsid w:val="006270A9"/>
    <w:rsid w:val="00636155"/>
    <w:rsid w:val="00655ED2"/>
    <w:rsid w:val="00675956"/>
    <w:rsid w:val="00681034"/>
    <w:rsid w:val="0068709A"/>
    <w:rsid w:val="006906FB"/>
    <w:rsid w:val="006968A2"/>
    <w:rsid w:val="006A49D7"/>
    <w:rsid w:val="006C5F06"/>
    <w:rsid w:val="006D4DD5"/>
    <w:rsid w:val="006E7A8F"/>
    <w:rsid w:val="006F4206"/>
    <w:rsid w:val="00725F8B"/>
    <w:rsid w:val="00765214"/>
    <w:rsid w:val="0077595C"/>
    <w:rsid w:val="00776BCF"/>
    <w:rsid w:val="007A477A"/>
    <w:rsid w:val="007B40EB"/>
    <w:rsid w:val="007B7C18"/>
    <w:rsid w:val="007E2628"/>
    <w:rsid w:val="00805A17"/>
    <w:rsid w:val="00814778"/>
    <w:rsid w:val="00816216"/>
    <w:rsid w:val="008202AE"/>
    <w:rsid w:val="00843B30"/>
    <w:rsid w:val="00851FEF"/>
    <w:rsid w:val="0087734B"/>
    <w:rsid w:val="008B02D9"/>
    <w:rsid w:val="008D0C1E"/>
    <w:rsid w:val="008D3F9E"/>
    <w:rsid w:val="008E4DD2"/>
    <w:rsid w:val="0092130A"/>
    <w:rsid w:val="009248B1"/>
    <w:rsid w:val="00935D8C"/>
    <w:rsid w:val="00940759"/>
    <w:rsid w:val="00941195"/>
    <w:rsid w:val="00960747"/>
    <w:rsid w:val="009701BD"/>
    <w:rsid w:val="009A3A50"/>
    <w:rsid w:val="009A7961"/>
    <w:rsid w:val="009B19A5"/>
    <w:rsid w:val="009D53D3"/>
    <w:rsid w:val="009D5933"/>
    <w:rsid w:val="009E5A8D"/>
    <w:rsid w:val="00A014BF"/>
    <w:rsid w:val="00A079AC"/>
    <w:rsid w:val="00A5164E"/>
    <w:rsid w:val="00A90665"/>
    <w:rsid w:val="00AB2D71"/>
    <w:rsid w:val="00AD3A21"/>
    <w:rsid w:val="00AD4F46"/>
    <w:rsid w:val="00AD6731"/>
    <w:rsid w:val="00AD6B45"/>
    <w:rsid w:val="00AF6E85"/>
    <w:rsid w:val="00B01A59"/>
    <w:rsid w:val="00B31073"/>
    <w:rsid w:val="00B36A04"/>
    <w:rsid w:val="00B42077"/>
    <w:rsid w:val="00B8280D"/>
    <w:rsid w:val="00B91B16"/>
    <w:rsid w:val="00BA062D"/>
    <w:rsid w:val="00BD5317"/>
    <w:rsid w:val="00BD768D"/>
    <w:rsid w:val="00BE667B"/>
    <w:rsid w:val="00C370C9"/>
    <w:rsid w:val="00C61F8E"/>
    <w:rsid w:val="00C7278C"/>
    <w:rsid w:val="00CB2EEE"/>
    <w:rsid w:val="00CB50EA"/>
    <w:rsid w:val="00CF246E"/>
    <w:rsid w:val="00D147A5"/>
    <w:rsid w:val="00D2450F"/>
    <w:rsid w:val="00D77893"/>
    <w:rsid w:val="00D87CD1"/>
    <w:rsid w:val="00D921E7"/>
    <w:rsid w:val="00D970E2"/>
    <w:rsid w:val="00DA73A4"/>
    <w:rsid w:val="00E83B7A"/>
    <w:rsid w:val="00E83E4B"/>
    <w:rsid w:val="00EA5F99"/>
    <w:rsid w:val="00ED0A14"/>
    <w:rsid w:val="00F12B72"/>
    <w:rsid w:val="00F12B7D"/>
    <w:rsid w:val="00F14A01"/>
    <w:rsid w:val="00F22A6C"/>
    <w:rsid w:val="00F474CA"/>
    <w:rsid w:val="00F567AE"/>
    <w:rsid w:val="00F80D0A"/>
    <w:rsid w:val="00FA2C80"/>
    <w:rsid w:val="00FA6F21"/>
    <w:rsid w:val="00FB2066"/>
    <w:rsid w:val="00FB6E04"/>
    <w:rsid w:val="00FC2007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A39"/>
  <w15:chartTrackingRefBased/>
  <w15:docId w15:val="{C169FDE6-4021-478B-ADFB-75529F9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65214"/>
    <w:pPr>
      <w:spacing w:after="0"/>
    </w:pPr>
    <w:rPr>
      <w:rFonts w:eastAsiaTheme="minorHAns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521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521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65214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164E"/>
    <w:rPr>
      <w:color w:val="808080"/>
      <w:shd w:val="clear" w:color="auto" w:fill="E6E6E6"/>
    </w:rPr>
  </w:style>
  <w:style w:type="paragraph" w:customStyle="1" w:styleId="Default">
    <w:name w:val="Default"/>
    <w:rsid w:val="00A516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B50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B50EA"/>
  </w:style>
  <w:style w:type="paragraph" w:styleId="ListParagraph">
    <w:name w:val="List Paragraph"/>
    <w:basedOn w:val="Normal"/>
    <w:uiPriority w:val="1"/>
    <w:qFormat/>
    <w:rsid w:val="00CB50EA"/>
    <w:pPr>
      <w:widowControl w:val="0"/>
      <w:spacing w:after="0"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rv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BDED68328445BBA58AB8CAB7460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D719-5632-4303-8336-5BFABD48AEF3}"/>
      </w:docPartPr>
      <w:docPartBody>
        <w:p w:rsidR="00B43D4E" w:rsidRDefault="00BB1428">
          <w:pPr>
            <w:pStyle w:val="97BDED68328445BBA58AB8CAB7460235"/>
          </w:pPr>
          <w:r>
            <w:t>Education</w:t>
          </w:r>
        </w:p>
      </w:docPartBody>
    </w:docPart>
    <w:docPart>
      <w:docPartPr>
        <w:name w:val="F31379C0857B4CAB861999A8C928F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9D4E-D50B-4A86-997E-8984CF67C6B9}"/>
      </w:docPartPr>
      <w:docPartBody>
        <w:p w:rsidR="00B43D4E" w:rsidRDefault="00BB1428">
          <w:pPr>
            <w:pStyle w:val="F31379C0857B4CAB861999A8C928FDE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4"/>
    <w:rsid w:val="000506FB"/>
    <w:rsid w:val="000F1112"/>
    <w:rsid w:val="00103F99"/>
    <w:rsid w:val="00194D30"/>
    <w:rsid w:val="00203585"/>
    <w:rsid w:val="002C6FAC"/>
    <w:rsid w:val="00356E69"/>
    <w:rsid w:val="003C7AE4"/>
    <w:rsid w:val="00491DB2"/>
    <w:rsid w:val="005D3C10"/>
    <w:rsid w:val="0066744F"/>
    <w:rsid w:val="00697587"/>
    <w:rsid w:val="006C5197"/>
    <w:rsid w:val="00797DAF"/>
    <w:rsid w:val="007C736B"/>
    <w:rsid w:val="008F52E2"/>
    <w:rsid w:val="00947AC5"/>
    <w:rsid w:val="009806B3"/>
    <w:rsid w:val="00A37798"/>
    <w:rsid w:val="00B33678"/>
    <w:rsid w:val="00B43D4E"/>
    <w:rsid w:val="00B658B4"/>
    <w:rsid w:val="00BB1428"/>
    <w:rsid w:val="00C02688"/>
    <w:rsid w:val="00D00C30"/>
    <w:rsid w:val="00D31FDE"/>
    <w:rsid w:val="00DA193A"/>
    <w:rsid w:val="00E1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F41C312BE642ED96BAE7F6E1ABE2CC">
    <w:name w:val="4CF41C312BE642ED96BAE7F6E1ABE2CC"/>
  </w:style>
  <w:style w:type="paragraph" w:customStyle="1" w:styleId="A5804F9D09E74FBEAEF64BD552A02580">
    <w:name w:val="A5804F9D09E74FBEAEF64BD552A02580"/>
  </w:style>
  <w:style w:type="paragraph" w:customStyle="1" w:styleId="2D585A58E1EA40CABB9E17A33D7F9315">
    <w:name w:val="2D585A58E1EA40CABB9E17A33D7F9315"/>
  </w:style>
  <w:style w:type="paragraph" w:customStyle="1" w:styleId="47207A4D9A2843EBABEAC5C3715F7808">
    <w:name w:val="47207A4D9A2843EBABEAC5C3715F7808"/>
  </w:style>
  <w:style w:type="paragraph" w:customStyle="1" w:styleId="DED260398D6B47379705030321D6D5D7">
    <w:name w:val="DED260398D6B47379705030321D6D5D7"/>
  </w:style>
  <w:style w:type="paragraph" w:customStyle="1" w:styleId="DCE5C52B53234651B5084E383926C709">
    <w:name w:val="DCE5C52B53234651B5084E383926C709"/>
  </w:style>
  <w:style w:type="paragraph" w:customStyle="1" w:styleId="97BDED68328445BBA58AB8CAB7460235">
    <w:name w:val="97BDED68328445BBA58AB8CAB7460235"/>
  </w:style>
  <w:style w:type="paragraph" w:customStyle="1" w:styleId="E7EEBBB5261D4FD1AAEB3DD41060F15D">
    <w:name w:val="E7EEBBB5261D4FD1AAEB3DD41060F15D"/>
  </w:style>
  <w:style w:type="paragraph" w:customStyle="1" w:styleId="B870600E376948508FCA4CE9244F643F">
    <w:name w:val="B870600E376948508FCA4CE9244F643F"/>
  </w:style>
  <w:style w:type="paragraph" w:customStyle="1" w:styleId="D7327ABBB8C6442AB55C8DEB516D7934">
    <w:name w:val="D7327ABBB8C6442AB55C8DEB516D7934"/>
  </w:style>
  <w:style w:type="paragraph" w:customStyle="1" w:styleId="7E8E330BA0244BFCB18B4E44D4ED277F">
    <w:name w:val="7E8E330BA0244BFCB18B4E44D4ED277F"/>
  </w:style>
  <w:style w:type="paragraph" w:customStyle="1" w:styleId="776D50297171444981A25AB4C4AC0AB7">
    <w:name w:val="776D50297171444981A25AB4C4AC0AB7"/>
  </w:style>
  <w:style w:type="paragraph" w:customStyle="1" w:styleId="0C9F2F8204C547F0BCA8A0770A8B765A">
    <w:name w:val="0C9F2F8204C547F0BCA8A0770A8B765A"/>
  </w:style>
  <w:style w:type="paragraph" w:customStyle="1" w:styleId="F99B8A8D55A34F6E8CD3E11928DC3501">
    <w:name w:val="F99B8A8D55A34F6E8CD3E11928DC3501"/>
  </w:style>
  <w:style w:type="paragraph" w:customStyle="1" w:styleId="B1A852FCDC87408C90F05428362A8D0B">
    <w:name w:val="B1A852FCDC87408C90F05428362A8D0B"/>
  </w:style>
  <w:style w:type="paragraph" w:customStyle="1" w:styleId="CE34E2E8F01B4C07A93CC16863379162">
    <w:name w:val="CE34E2E8F01B4C07A93CC16863379162"/>
  </w:style>
  <w:style w:type="paragraph" w:customStyle="1" w:styleId="A2E2F07A1B9940DAB63356B941E4A4EE">
    <w:name w:val="A2E2F07A1B9940DAB63356B941E4A4EE"/>
  </w:style>
  <w:style w:type="paragraph" w:customStyle="1" w:styleId="A8690C6E3F764F49908A484097CA7DCE">
    <w:name w:val="A8690C6E3F764F49908A484097CA7DCE"/>
  </w:style>
  <w:style w:type="paragraph" w:customStyle="1" w:styleId="798548C5CF804E8FACB118225F9FB998">
    <w:name w:val="798548C5CF804E8FACB118225F9FB998"/>
  </w:style>
  <w:style w:type="paragraph" w:customStyle="1" w:styleId="A60D39338AEA491390387DFD9D8214F3">
    <w:name w:val="A60D39338AEA491390387DFD9D8214F3"/>
  </w:style>
  <w:style w:type="paragraph" w:customStyle="1" w:styleId="C6CAF690DEF946B5A768C4E098433CD0">
    <w:name w:val="C6CAF690DEF946B5A768C4E098433CD0"/>
  </w:style>
  <w:style w:type="paragraph" w:customStyle="1" w:styleId="939E80359BBF4322B1842815208B3F3E">
    <w:name w:val="939E80359BBF4322B1842815208B3F3E"/>
  </w:style>
  <w:style w:type="paragraph" w:customStyle="1" w:styleId="CE2ACC8BC82A4E40A3A15FB309505B93">
    <w:name w:val="CE2ACC8BC82A4E40A3A15FB309505B93"/>
  </w:style>
  <w:style w:type="paragraph" w:customStyle="1" w:styleId="649CFF1767994ACC834E7B5F4C6FA4B5">
    <w:name w:val="649CFF1767994ACC834E7B5F4C6FA4B5"/>
  </w:style>
  <w:style w:type="paragraph" w:customStyle="1" w:styleId="F31379C0857B4CAB861999A8C928FDE1">
    <w:name w:val="F31379C0857B4CAB861999A8C928FDE1"/>
  </w:style>
  <w:style w:type="paragraph" w:customStyle="1" w:styleId="EABBF0FB23944895860BCC18EA87B860">
    <w:name w:val="EABBF0FB23944895860BCC18EA87B860"/>
  </w:style>
  <w:style w:type="paragraph" w:customStyle="1" w:styleId="7D575BD0CF324505A08C79EEB1B02CFB">
    <w:name w:val="7D575BD0CF324505A08C79EEB1B02CFB"/>
  </w:style>
  <w:style w:type="paragraph" w:customStyle="1" w:styleId="80E68EEF581941ADB2FDC15C1772E955">
    <w:name w:val="80E68EEF581941ADB2FDC15C1772E955"/>
  </w:style>
  <w:style w:type="paragraph" w:customStyle="1" w:styleId="860ACA74923F4A04AF5648C1A3404669">
    <w:name w:val="860ACA74923F4A04AF5648C1A3404669"/>
  </w:style>
  <w:style w:type="paragraph" w:customStyle="1" w:styleId="C8F8988DD72C4F318972F0FF19331AC2">
    <w:name w:val="C8F8988DD72C4F318972F0FF19331AC2"/>
  </w:style>
  <w:style w:type="paragraph" w:customStyle="1" w:styleId="D1F83D7389A1431C89BDCC6571B76A53">
    <w:name w:val="D1F83D7389A1431C89BDCC6571B76A53"/>
  </w:style>
  <w:style w:type="paragraph" w:customStyle="1" w:styleId="7221D03A5DA24D10BF3D701BFA208B58">
    <w:name w:val="7221D03A5DA24D10BF3D701BFA208B58"/>
  </w:style>
  <w:style w:type="paragraph" w:customStyle="1" w:styleId="D4FDC9C050F546F795CE08DB678EA058">
    <w:name w:val="D4FDC9C050F546F795CE08DB678EA058"/>
  </w:style>
  <w:style w:type="paragraph" w:customStyle="1" w:styleId="982067B2932F4D64B0C23D1F0330B3D9">
    <w:name w:val="982067B2932F4D64B0C23D1F0330B3D9"/>
    <w:rsid w:val="003C7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ADD6-66AE-4F10-8AE4-E339CCF6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1716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Apurva Khatri</dc:creator>
  <cp:keywords/>
  <cp:lastModifiedBy>Nishith Shah</cp:lastModifiedBy>
  <cp:revision>108</cp:revision>
  <dcterms:created xsi:type="dcterms:W3CDTF">2017-07-20T00:26:00Z</dcterms:created>
  <dcterms:modified xsi:type="dcterms:W3CDTF">2017-08-05T23:13:00Z</dcterms:modified>
  <cp:version/>
</cp:coreProperties>
</file>